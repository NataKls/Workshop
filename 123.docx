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2410"/>
      </w:tblGrid>
      <w:tr w:rsidR="00042A8A" w:rsidRPr="00042A8A" w:rsidTr="00042A8A">
        <w:tc>
          <w:tcPr>
            <w:tcW w:w="2660" w:type="dxa"/>
          </w:tcPr>
          <w:p w:rsidR="00042A8A" w:rsidRPr="002E4BD9" w:rsidRDefault="00042A8A" w:rsidP="00042A8A">
            <w:pPr>
              <w:rPr>
                <w:b/>
                <w:lang w:val="en-US" w:eastAsia="en-US"/>
              </w:rPr>
            </w:pPr>
            <w:r w:rsidRPr="00042A8A">
              <w:rPr>
                <w:b/>
                <w:lang w:eastAsia="en-US"/>
              </w:rPr>
              <w:t>Номер счета</w:t>
            </w:r>
          </w:p>
        </w:tc>
        <w:sdt>
          <w:sdtPr>
            <w:rPr>
              <w:b/>
              <w:lang w:eastAsia="en-US"/>
            </w:rPr>
            <w:id w:val="178688876"/>
            <w:placeholder>
              <w:docPart w:val="734697F4B43640C593A18FDD3856FC60"/>
            </w:placeholder>
            <w:text/>
          </w:sdtPr>
          <w:sdtContent>
            <w:tc>
              <w:tcPr>
                <w:tcW w:w="2410" w:type="dxa"/>
              </w:tcPr>
              <w:p w:rsidR="00042A8A" w:rsidRPr="00042A8A" w:rsidRDefault="001E59AC" w:rsidP="001E59AC">
                <w:pPr>
                  <w:rPr>
                    <w:b/>
                    <w:lang w:eastAsia="en-US"/>
                  </w:rPr>
                </w:pPr>
                <w:r>
                  <w:t>10101</w:t>
                </w:r>
              </w:p>
            </w:tc>
          </w:sdtContent>
        </w:sdt>
      </w:tr>
      <w:tr w:rsidR="00042A8A" w:rsidRPr="00042A8A" w:rsidTr="00042A8A">
        <w:tc>
          <w:tcPr>
            <w:tcW w:w="2660" w:type="dxa"/>
          </w:tcPr>
          <w:p w:rsidR="00042A8A" w:rsidRPr="00042A8A" w:rsidRDefault="00042A8A" w:rsidP="00042A8A">
            <w:pPr>
              <w:rPr>
                <w:b/>
                <w:lang w:eastAsia="en-US"/>
              </w:rPr>
            </w:pPr>
            <w:r w:rsidRPr="00042A8A">
              <w:rPr>
                <w:b/>
                <w:lang w:eastAsia="en-US"/>
              </w:rPr>
              <w:t>Дата</w:t>
            </w:r>
          </w:p>
        </w:tc>
        <w:sdt>
          <w:sdtPr>
            <w:rPr>
              <w:b/>
              <w:lang w:eastAsia="en-US"/>
            </w:rPr>
            <w:id w:val="178688877"/>
            <w:placeholder>
              <w:docPart w:val="9651EE92A319492BAC29FAE142C61378"/>
            </w:placeholder>
            <w:text/>
          </w:sdtPr>
          <w:sdtContent>
            <w:tc>
              <w:tcPr>
                <w:tcW w:w="2410" w:type="dxa"/>
              </w:tcPr>
              <w:p w:rsidR="00042A8A" w:rsidRPr="00042A8A" w:rsidRDefault="001E59AC" w:rsidP="001E59AC">
                <w:pPr>
                  <w:rPr>
                    <w:b/>
                    <w:lang w:eastAsia="en-US"/>
                  </w:rPr>
                </w:pPr>
                <w:r>
                  <w:t>1 сен, 11 г.</w:t>
                </w:r>
              </w:p>
            </w:tc>
          </w:sdtContent>
        </w:sdt>
      </w:tr>
    </w:tbl>
    <w:p w:rsidR="00042A8A" w:rsidRPr="00042A8A" w:rsidRDefault="00042A8A" w:rsidP="00042A8A">
      <w:pPr>
        <w:pStyle w:val="1"/>
      </w:pPr>
    </w:p>
    <w:tbl>
      <w:tblPr>
        <w:tblStyle w:val="a3"/>
        <w:tblW w:w="0" w:type="auto"/>
        <w:tblLook w:val="04A0"/>
      </w:tblPr>
      <w:tblGrid>
        <w:gridCol w:w="2660"/>
        <w:gridCol w:w="3685"/>
      </w:tblGrid>
      <w:tr w:rsidR="00042A8A" w:rsidRPr="00042A8A" w:rsidTr="00042A8A">
        <w:tc>
          <w:tcPr>
            <w:tcW w:w="2660" w:type="dxa"/>
          </w:tcPr>
          <w:p w:rsidR="00042A8A" w:rsidRPr="00042A8A" w:rsidRDefault="00042A8A" w:rsidP="00042A8A">
            <w:pPr>
              <w:rPr>
                <w:b/>
                <w:lang w:eastAsia="en-US"/>
              </w:rPr>
            </w:pPr>
            <w:r w:rsidRPr="00042A8A">
              <w:rPr>
                <w:b/>
                <w:lang w:eastAsia="en-US"/>
              </w:rPr>
              <w:t>Кому</w:t>
            </w:r>
          </w:p>
        </w:tc>
        <w:sdt>
          <w:sdtPr>
            <w:rPr>
              <w:b/>
              <w:lang w:eastAsia="en-US"/>
            </w:rPr>
            <w:id w:val="178688895"/>
            <w:placeholder>
              <w:docPart w:val="14410665DFAD4B149349F21D727157AD"/>
            </w:placeholder>
            <w:text/>
          </w:sdtPr>
          <w:sdtContent>
            <w:tc>
              <w:tcPr>
                <w:tcW w:w="3685" w:type="dxa"/>
              </w:tcPr>
              <w:p w:rsidR="00042A8A" w:rsidRPr="00042A8A" w:rsidRDefault="001E59AC" w:rsidP="001E59AC">
                <w:pPr>
                  <w:rPr>
                    <w:b/>
                    <w:lang w:eastAsia="en-US"/>
                  </w:rPr>
                </w:pPr>
                <w:r>
                  <w:t>Концерн "РОСЭНЕРГОАТОМ"</w:t>
                </w:r>
              </w:p>
            </w:tc>
          </w:sdtContent>
        </w:sdt>
      </w:tr>
      <w:tr w:rsidR="00042A8A" w:rsidRPr="00042A8A" w:rsidTr="00042A8A">
        <w:tc>
          <w:tcPr>
            <w:tcW w:w="2660" w:type="dxa"/>
          </w:tcPr>
          <w:p w:rsidR="00042A8A" w:rsidRPr="00042A8A" w:rsidRDefault="00042A8A" w:rsidP="00042A8A">
            <w:pPr>
              <w:rPr>
                <w:b/>
                <w:lang w:eastAsia="en-US"/>
              </w:rPr>
            </w:pPr>
            <w:r w:rsidRPr="00042A8A">
              <w:rPr>
                <w:b/>
                <w:lang w:eastAsia="en-US"/>
              </w:rPr>
              <w:t>Адрес</w:t>
            </w:r>
          </w:p>
        </w:tc>
        <w:sdt>
          <w:sdtPr>
            <w:rPr>
              <w:b/>
              <w:lang w:eastAsia="en-US"/>
            </w:rPr>
            <w:id w:val="178688896"/>
            <w:placeholder>
              <w:docPart w:val="4F91937A62444AAAA0DCCEBB8C07C70F"/>
            </w:placeholder>
            <w:text/>
          </w:sdtPr>
          <w:sdtContent>
            <w:tc>
              <w:tcPr>
                <w:tcW w:w="3685" w:type="dxa"/>
              </w:tcPr>
              <w:p w:rsidR="00042A8A" w:rsidRPr="00042A8A" w:rsidRDefault="001E59AC" w:rsidP="001E59AC">
                <w:pPr>
                  <w:rPr>
                    <w:b/>
                    <w:lang w:eastAsia="en-US"/>
                  </w:rPr>
                </w:pPr>
                <w:r>
                  <w:t xml:space="preserve">Россия, 171850, Тверская </w:t>
                </w:r>
                <w:proofErr w:type="spellStart"/>
                <w:proofErr w:type="gramStart"/>
                <w:r>
                  <w:t>обл</w:t>
                </w:r>
                <w:proofErr w:type="spellEnd"/>
                <w:proofErr w:type="gramEnd"/>
                <w:r>
                  <w:t>, Удомля</w:t>
                </w:r>
              </w:p>
            </w:tc>
          </w:sdtContent>
        </w:sdt>
      </w:tr>
    </w:tbl>
    <w:p w:rsidR="00042A8A" w:rsidRPr="00042A8A" w:rsidRDefault="00042A8A" w:rsidP="00042A8A">
      <w:pPr>
        <w:rPr>
          <w:b/>
          <w:lang w:eastAsia="en-US"/>
        </w:rPr>
      </w:pPr>
    </w:p>
    <w:tbl>
      <w:tblPr>
        <w:tblStyle w:val="a3"/>
        <w:tblW w:w="0" w:type="auto"/>
        <w:tblLook w:val="04A0"/>
      </w:tblPr>
      <w:tblGrid>
        <w:gridCol w:w="1914"/>
        <w:gridCol w:w="2976"/>
        <w:gridCol w:w="1455"/>
        <w:gridCol w:w="1311"/>
        <w:gridCol w:w="1915"/>
      </w:tblGrid>
      <w:tr w:rsidR="00042A8A" w:rsidRPr="00042A8A" w:rsidTr="00B93E0B">
        <w:trPr>
          <w:trHeight w:val="349"/>
        </w:trPr>
        <w:tc>
          <w:tcPr>
            <w:tcW w:w="1914" w:type="dxa"/>
          </w:tcPr>
          <w:p w:rsidR="00042A8A" w:rsidRPr="00042A8A" w:rsidRDefault="00042A8A" w:rsidP="00042A8A">
            <w:pPr>
              <w:rPr>
                <w:b/>
                <w:lang w:eastAsia="en-US"/>
              </w:rPr>
            </w:pPr>
            <w:r w:rsidRPr="00042A8A">
              <w:rPr>
                <w:b/>
                <w:lang w:eastAsia="en-US"/>
              </w:rPr>
              <w:t>Дата</w:t>
            </w:r>
          </w:p>
        </w:tc>
        <w:tc>
          <w:tcPr>
            <w:tcW w:w="2976" w:type="dxa"/>
          </w:tcPr>
          <w:p w:rsidR="00042A8A" w:rsidRPr="00042A8A" w:rsidRDefault="00042A8A" w:rsidP="00042A8A">
            <w:pPr>
              <w:rPr>
                <w:b/>
                <w:lang w:eastAsia="en-US"/>
              </w:rPr>
            </w:pPr>
            <w:r w:rsidRPr="00042A8A">
              <w:rPr>
                <w:b/>
                <w:lang w:eastAsia="en-US"/>
              </w:rPr>
              <w:t>Описание</w:t>
            </w:r>
          </w:p>
        </w:tc>
        <w:tc>
          <w:tcPr>
            <w:tcW w:w="1455" w:type="dxa"/>
          </w:tcPr>
          <w:p w:rsidR="00042A8A" w:rsidRPr="00042A8A" w:rsidRDefault="00042A8A" w:rsidP="00042A8A">
            <w:pPr>
              <w:rPr>
                <w:b/>
                <w:lang w:eastAsia="en-US"/>
              </w:rPr>
            </w:pPr>
            <w:r w:rsidRPr="00042A8A">
              <w:rPr>
                <w:b/>
                <w:lang w:eastAsia="en-US"/>
              </w:rPr>
              <w:t>Время</w:t>
            </w:r>
          </w:p>
        </w:tc>
        <w:tc>
          <w:tcPr>
            <w:tcW w:w="1311" w:type="dxa"/>
          </w:tcPr>
          <w:p w:rsidR="00042A8A" w:rsidRPr="00042A8A" w:rsidRDefault="00042A8A" w:rsidP="00042A8A">
            <w:pPr>
              <w:rPr>
                <w:b/>
                <w:lang w:eastAsia="en-US"/>
              </w:rPr>
            </w:pPr>
            <w:r w:rsidRPr="00042A8A">
              <w:rPr>
                <w:b/>
                <w:lang w:eastAsia="en-US"/>
              </w:rPr>
              <w:t>Тариф за час</w:t>
            </w:r>
          </w:p>
        </w:tc>
        <w:tc>
          <w:tcPr>
            <w:tcW w:w="1915" w:type="dxa"/>
          </w:tcPr>
          <w:p w:rsidR="00042A8A" w:rsidRPr="00042A8A" w:rsidRDefault="00042A8A" w:rsidP="00042A8A">
            <w:pPr>
              <w:rPr>
                <w:b/>
                <w:lang w:eastAsia="en-US"/>
              </w:rPr>
            </w:pPr>
            <w:r w:rsidRPr="00042A8A">
              <w:rPr>
                <w:b/>
                <w:lang w:eastAsia="en-US"/>
              </w:rPr>
              <w:t>Всего</w:t>
            </w:r>
          </w:p>
        </w:tc>
      </w:tr>
      <w:tr w:rsidR="00042A8A" w:rsidRPr="00042A8A" w:rsidTr="00B93E0B">
        <w:trPr>
          <w:trHeight w:val="353"/>
        </w:trPr>
        <w:sdt>
          <w:sdtPr>
            <w:rPr>
              <w:b/>
              <w:lang w:eastAsia="en-US"/>
            </w:rPr>
            <w:id w:val="178688883"/>
            <w:placeholder>
              <w:docPart w:val="305C0D4D87704DD19FE41606F22E919E"/>
            </w:placeholder>
            <w:text/>
          </w:sdtPr>
          <w:sdtContent>
            <w:tc>
              <w:tcPr>
                <w:tcW w:w="1914" w:type="dxa"/>
              </w:tcPr>
              <w:p w:rsidR="00042A8A" w:rsidRPr="00042A8A" w:rsidRDefault="001E59AC" w:rsidP="001E59AC">
                <w:pPr>
                  <w:rPr>
                    <w:b/>
                    <w:lang w:eastAsia="en-US"/>
                  </w:rPr>
                </w:pPr>
                <w:r>
                  <w:t>Август</w:t>
                </w:r>
              </w:p>
            </w:tc>
          </w:sdtContent>
        </w:sdt>
        <w:tc>
          <w:tcPr>
            <w:tcW w:w="2976" w:type="dxa"/>
          </w:tcPr>
          <w:sdt>
            <w:sdtPr>
              <w:rPr>
                <w:b/>
                <w:color w:val="808080"/>
                <w:lang w:eastAsia="en-US"/>
              </w:rPr>
              <w:id w:val="178688880"/>
              <w:placeholder>
                <w:docPart w:val="DefaultPlaceholder_22675703"/>
              </w:placeholder>
              <w:text/>
            </w:sdtPr>
            <w:sdtContent>
              <w:p w:rsidR="00042A8A" w:rsidRPr="00042A8A" w:rsidRDefault="00042A8A" w:rsidP="00042A8A">
                <w:pPr>
                  <w:rPr>
                    <w:b/>
                    <w:lang w:eastAsia="en-US"/>
                  </w:rPr>
                </w:pPr>
                <w:r w:rsidRPr="00042A8A">
                  <w:rPr>
                    <w:b/>
                    <w:lang w:eastAsia="en-US"/>
                  </w:rPr>
                  <w:t>Изучение рынка</w:t>
                </w:r>
              </w:p>
            </w:sdtContent>
          </w:sdt>
        </w:tc>
        <w:sdt>
          <w:sdtPr>
            <w:rPr>
              <w:b/>
              <w:lang w:eastAsia="en-US"/>
            </w:rPr>
            <w:id w:val="178688889"/>
            <w:placeholder>
              <w:docPart w:val="1E91437FCAFC41359996BBD3FDF14E80"/>
            </w:placeholder>
            <w:text/>
          </w:sdtPr>
          <w:sdtContent>
            <w:tc>
              <w:tcPr>
                <w:tcW w:w="1455" w:type="dxa"/>
              </w:tcPr>
              <w:p w:rsidR="00042A8A" w:rsidRPr="00042A8A" w:rsidRDefault="001E59AC" w:rsidP="001E59AC">
                <w:pPr>
                  <w:rPr>
                    <w:b/>
                    <w:lang w:eastAsia="en-US"/>
                  </w:rPr>
                </w:pPr>
                <w:r>
                  <w:t>50</w:t>
                </w:r>
              </w:p>
            </w:tc>
          </w:sdtContent>
        </w:sdt>
        <w:sdt>
          <w:sdtPr>
            <w:rPr>
              <w:b/>
              <w:color w:val="808080"/>
              <w:lang w:eastAsia="en-US"/>
            </w:rPr>
            <w:id w:val="178688892"/>
            <w:placeholder>
              <w:docPart w:val="0CD3630C33B74E3F8CB6D1BF7B381C4C"/>
            </w:placeholder>
            <w:text/>
          </w:sdtPr>
          <w:sdtContent>
            <w:tc>
              <w:tcPr>
                <w:tcW w:w="1311" w:type="dxa"/>
              </w:tcPr>
              <w:p w:rsidR="00042A8A" w:rsidRPr="00042A8A" w:rsidRDefault="001E59AC" w:rsidP="001E59AC">
                <w:pPr>
                  <w:rPr>
                    <w:b/>
                    <w:lang w:eastAsia="en-US"/>
                  </w:rPr>
                </w:pPr>
                <w:r>
                  <w:t>30,00</w:t>
                </w:r>
              </w:p>
            </w:tc>
          </w:sdtContent>
        </w:sdt>
        <w:tc>
          <w:tcPr>
            <w:tcW w:w="1915" w:type="dxa"/>
          </w:tcPr>
          <w:p w:rsidR="00042A8A" w:rsidRPr="00042A8A" w:rsidRDefault="001E59AC" w:rsidP="00042A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fldChar w:fldCharType="begin"/>
            </w:r>
            <w:r>
              <w:rPr>
                <w:b/>
                <w:lang w:eastAsia="en-US"/>
              </w:rPr>
              <w:instrText xml:space="preserve"> =PRODUCT(LEFT) \# "# ##0,00 ₽;(# ##0,00 ₽)" </w:instrText>
            </w:r>
            <w:r>
              <w:rPr>
                <w:b/>
                <w:lang w:eastAsia="en-US"/>
              </w:rPr>
              <w:fldChar w:fldCharType="separate"/>
            </w:r>
            <w:r>
              <w:rPr>
                <w:b/>
                <w:noProof/>
                <w:lang w:eastAsia="en-US"/>
              </w:rPr>
              <w:t>1 500,00 ₽</w:t>
            </w:r>
            <w:r>
              <w:rPr>
                <w:b/>
                <w:lang w:eastAsia="en-US"/>
              </w:rPr>
              <w:fldChar w:fldCharType="end"/>
            </w:r>
          </w:p>
        </w:tc>
      </w:tr>
      <w:tr w:rsidR="00042A8A" w:rsidRPr="00042A8A" w:rsidTr="00B93E0B">
        <w:trPr>
          <w:trHeight w:val="357"/>
        </w:trPr>
        <w:sdt>
          <w:sdtPr>
            <w:rPr>
              <w:b/>
              <w:lang w:eastAsia="en-US"/>
            </w:rPr>
            <w:id w:val="178688884"/>
            <w:placeholder>
              <w:docPart w:val="10308C82294F4C8F974003247F8DF26B"/>
            </w:placeholder>
            <w:text/>
          </w:sdtPr>
          <w:sdtContent>
            <w:tc>
              <w:tcPr>
                <w:tcW w:w="1914" w:type="dxa"/>
              </w:tcPr>
              <w:p w:rsidR="00042A8A" w:rsidRPr="00042A8A" w:rsidRDefault="001E59AC" w:rsidP="001E59AC">
                <w:pPr>
                  <w:rPr>
                    <w:b/>
                    <w:lang w:eastAsia="en-US"/>
                  </w:rPr>
                </w:pPr>
                <w:r>
                  <w:t>Сентябрь</w:t>
                </w:r>
              </w:p>
            </w:tc>
          </w:sdtContent>
        </w:sdt>
        <w:tc>
          <w:tcPr>
            <w:tcW w:w="2976" w:type="dxa"/>
          </w:tcPr>
          <w:sdt>
            <w:sdtPr>
              <w:rPr>
                <w:b/>
                <w:color w:val="808080"/>
                <w:lang w:eastAsia="en-US"/>
              </w:rPr>
              <w:id w:val="178688881"/>
              <w:placeholder>
                <w:docPart w:val="DefaultPlaceholder_22675703"/>
              </w:placeholder>
              <w:text/>
            </w:sdtPr>
            <w:sdtContent>
              <w:p w:rsidR="00042A8A" w:rsidRPr="00B93E0B" w:rsidRDefault="001E59AC" w:rsidP="001E59AC">
                <w:pPr>
                  <w:rPr>
                    <w:b/>
                    <w:lang w:eastAsia="en-US"/>
                  </w:rPr>
                </w:pPr>
                <w:r>
                  <w:t>Разработка проектной документации</w:t>
                </w:r>
              </w:p>
            </w:sdtContent>
          </w:sdt>
        </w:tc>
        <w:sdt>
          <w:sdtPr>
            <w:rPr>
              <w:b/>
              <w:lang w:eastAsia="en-US"/>
            </w:rPr>
            <w:id w:val="178688890"/>
            <w:placeholder>
              <w:docPart w:val="CB6899CE2FA743BBBDC96C77966F5E26"/>
            </w:placeholder>
            <w:text/>
          </w:sdtPr>
          <w:sdtContent>
            <w:tc>
              <w:tcPr>
                <w:tcW w:w="1455" w:type="dxa"/>
              </w:tcPr>
              <w:p w:rsidR="00042A8A" w:rsidRPr="00B93E0B" w:rsidRDefault="001E59AC" w:rsidP="001E59AC">
                <w:pPr>
                  <w:rPr>
                    <w:b/>
                    <w:lang w:eastAsia="en-US"/>
                  </w:rPr>
                </w:pPr>
                <w:r>
                  <w:t>100</w:t>
                </w:r>
              </w:p>
            </w:tc>
          </w:sdtContent>
        </w:sdt>
        <w:sdt>
          <w:sdtPr>
            <w:rPr>
              <w:b/>
              <w:color w:val="808080"/>
              <w:lang w:eastAsia="en-US"/>
            </w:rPr>
            <w:id w:val="178688893"/>
            <w:placeholder>
              <w:docPart w:val="8E64110659A342E99C07D5D60A90AA12"/>
            </w:placeholder>
            <w:text/>
          </w:sdtPr>
          <w:sdtContent>
            <w:tc>
              <w:tcPr>
                <w:tcW w:w="1311" w:type="dxa"/>
              </w:tcPr>
              <w:p w:rsidR="00042A8A" w:rsidRPr="00B93E0B" w:rsidRDefault="001E59AC" w:rsidP="001E59AC">
                <w:pPr>
                  <w:rPr>
                    <w:b/>
                    <w:lang w:eastAsia="en-US"/>
                  </w:rPr>
                </w:pPr>
                <w:r>
                  <w:t>40,00</w:t>
                </w:r>
              </w:p>
            </w:tc>
          </w:sdtContent>
        </w:sdt>
        <w:tc>
          <w:tcPr>
            <w:tcW w:w="1915" w:type="dxa"/>
          </w:tcPr>
          <w:p w:rsidR="00042A8A" w:rsidRPr="00B93E0B" w:rsidRDefault="001E59AC" w:rsidP="00042A8A">
            <w:pPr>
              <w:rPr>
                <w:b/>
                <w:lang w:eastAsia="en-US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=PRODUCT(LEFT) \# "# ##0,00 ₽;(# ##0,00 ₽)"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4 000,00 ₽</w:t>
            </w:r>
            <w:r>
              <w:rPr>
                <w:b/>
              </w:rPr>
              <w:fldChar w:fldCharType="end"/>
            </w:r>
          </w:p>
        </w:tc>
      </w:tr>
      <w:tr w:rsidR="00042A8A" w:rsidRPr="00042A8A" w:rsidTr="00B93E0B">
        <w:trPr>
          <w:trHeight w:val="361"/>
        </w:trPr>
        <w:sdt>
          <w:sdtPr>
            <w:rPr>
              <w:b/>
              <w:lang w:eastAsia="en-US"/>
            </w:rPr>
            <w:id w:val="178688885"/>
            <w:placeholder>
              <w:docPart w:val="B391E5A3A9574A05AEAC0BFF086FFF8B"/>
            </w:placeholder>
            <w:text/>
          </w:sdtPr>
          <w:sdtContent>
            <w:tc>
              <w:tcPr>
                <w:tcW w:w="1914" w:type="dxa"/>
              </w:tcPr>
              <w:p w:rsidR="00042A8A" w:rsidRPr="00042A8A" w:rsidRDefault="001E59AC" w:rsidP="001E59AC">
                <w:pPr>
                  <w:rPr>
                    <w:b/>
                    <w:lang w:eastAsia="en-US"/>
                  </w:rPr>
                </w:pPr>
                <w:r>
                  <w:t>Ноябрь</w:t>
                </w:r>
              </w:p>
            </w:tc>
          </w:sdtContent>
        </w:sdt>
        <w:tc>
          <w:tcPr>
            <w:tcW w:w="2976" w:type="dxa"/>
          </w:tcPr>
          <w:sdt>
            <w:sdtPr>
              <w:rPr>
                <w:b/>
                <w:color w:val="808080"/>
                <w:lang w:eastAsia="en-US"/>
              </w:rPr>
              <w:id w:val="178688882"/>
              <w:placeholder>
                <w:docPart w:val="DefaultPlaceholder_22675703"/>
              </w:placeholder>
              <w:text/>
            </w:sdtPr>
            <w:sdtContent>
              <w:p w:rsidR="00042A8A" w:rsidRPr="00B93E0B" w:rsidRDefault="00042A8A" w:rsidP="00042A8A">
                <w:pPr>
                  <w:rPr>
                    <w:b/>
                    <w:lang w:eastAsia="en-US"/>
                  </w:rPr>
                </w:pPr>
                <w:r w:rsidRPr="00B93E0B">
                  <w:rPr>
                    <w:b/>
                    <w:lang w:eastAsia="en-US"/>
                  </w:rPr>
                  <w:t>Изучение рынка</w:t>
                </w:r>
              </w:p>
            </w:sdtContent>
          </w:sdt>
        </w:tc>
        <w:sdt>
          <w:sdtPr>
            <w:rPr>
              <w:b/>
              <w:lang w:eastAsia="en-US"/>
            </w:rPr>
            <w:id w:val="178688891"/>
            <w:placeholder>
              <w:docPart w:val="EA931B9886E848C28A5BCCE374249432"/>
            </w:placeholder>
            <w:text/>
          </w:sdtPr>
          <w:sdtContent>
            <w:tc>
              <w:tcPr>
                <w:tcW w:w="1455" w:type="dxa"/>
              </w:tcPr>
              <w:p w:rsidR="00042A8A" w:rsidRPr="00B93E0B" w:rsidRDefault="001E59AC" w:rsidP="001E59AC">
                <w:pPr>
                  <w:rPr>
                    <w:b/>
                    <w:lang w:eastAsia="en-US"/>
                  </w:rPr>
                </w:pPr>
                <w:r>
                  <w:t>200</w:t>
                </w:r>
              </w:p>
            </w:tc>
          </w:sdtContent>
        </w:sdt>
        <w:sdt>
          <w:sdtPr>
            <w:rPr>
              <w:b/>
              <w:color w:val="808080"/>
              <w:lang w:eastAsia="en-US"/>
            </w:rPr>
            <w:id w:val="178688894"/>
            <w:placeholder>
              <w:docPart w:val="F0F1A80F7AE24D63A64D2041E2AB93E5"/>
            </w:placeholder>
            <w:text/>
          </w:sdtPr>
          <w:sdtContent>
            <w:tc>
              <w:tcPr>
                <w:tcW w:w="1311" w:type="dxa"/>
              </w:tcPr>
              <w:p w:rsidR="00042A8A" w:rsidRPr="00B93E0B" w:rsidRDefault="001E59AC" w:rsidP="001E59AC">
                <w:pPr>
                  <w:rPr>
                    <w:b/>
                    <w:lang w:eastAsia="en-US"/>
                  </w:rPr>
                </w:pPr>
                <w:r>
                  <w:t>50,00</w:t>
                </w:r>
              </w:p>
            </w:tc>
          </w:sdtContent>
        </w:sdt>
        <w:tc>
          <w:tcPr>
            <w:tcW w:w="1915" w:type="dxa"/>
          </w:tcPr>
          <w:p w:rsidR="00042A8A" w:rsidRPr="00B93E0B" w:rsidRDefault="001E59AC" w:rsidP="00042A8A">
            <w:pPr>
              <w:rPr>
                <w:b/>
                <w:lang w:eastAsia="en-US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=PRODUCT(LEFT) \# "# ##0,00 ₽;(# ##0,00 ₽)"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10 000,00 ₽</w:t>
            </w:r>
            <w:r>
              <w:rPr>
                <w:b/>
              </w:rPr>
              <w:fldChar w:fldCharType="end"/>
            </w:r>
          </w:p>
        </w:tc>
      </w:tr>
      <w:tr w:rsidR="00B93E0B" w:rsidRPr="00042A8A" w:rsidTr="004D55B0">
        <w:trPr>
          <w:trHeight w:val="366"/>
        </w:trPr>
        <w:tc>
          <w:tcPr>
            <w:tcW w:w="7656" w:type="dxa"/>
            <w:gridSpan w:val="4"/>
          </w:tcPr>
          <w:p w:rsidR="00B93E0B" w:rsidRPr="00042A8A" w:rsidRDefault="00B93E0B" w:rsidP="00042A8A">
            <w:pPr>
              <w:rPr>
                <w:b/>
                <w:lang w:eastAsia="en-US"/>
              </w:rPr>
            </w:pPr>
            <w:r w:rsidRPr="00042A8A">
              <w:rPr>
                <w:b/>
                <w:lang w:eastAsia="en-US"/>
              </w:rPr>
              <w:t>ИТОГО</w:t>
            </w:r>
          </w:p>
        </w:tc>
        <w:tc>
          <w:tcPr>
            <w:tcW w:w="1915" w:type="dxa"/>
          </w:tcPr>
          <w:p w:rsidR="00B93E0B" w:rsidRPr="00042A8A" w:rsidRDefault="001E59AC" w:rsidP="00042A8A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fldChar w:fldCharType="begin"/>
            </w:r>
            <w:r>
              <w:rPr>
                <w:b/>
                <w:lang w:eastAsia="en-US"/>
              </w:rPr>
              <w:instrText xml:space="preserve"> =SUM(ABOVE) \# "# ##0,00 ₽;(# ##0,00 ₽)" </w:instrText>
            </w:r>
            <w:r>
              <w:rPr>
                <w:b/>
                <w:lang w:eastAsia="en-US"/>
              </w:rPr>
              <w:fldChar w:fldCharType="separate"/>
            </w:r>
            <w:r>
              <w:rPr>
                <w:b/>
                <w:noProof/>
                <w:lang w:eastAsia="en-US"/>
              </w:rPr>
              <w:t>15 500,00 ₽</w:t>
            </w:r>
            <w:r>
              <w:rPr>
                <w:b/>
                <w:lang w:eastAsia="en-US"/>
              </w:rPr>
              <w:fldChar w:fldCharType="end"/>
            </w:r>
          </w:p>
        </w:tc>
      </w:tr>
    </w:tbl>
    <w:p w:rsidR="00042A8A" w:rsidRDefault="00042A8A" w:rsidP="00042A8A">
      <w:pPr>
        <w:rPr>
          <w:lang w:eastAsia="en-US"/>
        </w:rPr>
      </w:pPr>
    </w:p>
    <w:p w:rsidR="00042A8A" w:rsidRPr="00042A8A" w:rsidRDefault="00042A8A" w:rsidP="00042A8A">
      <w:pPr>
        <w:rPr>
          <w:lang w:eastAsia="en-US"/>
        </w:rPr>
      </w:pPr>
    </w:p>
    <w:p w:rsidR="00101317" w:rsidRPr="00042A8A" w:rsidRDefault="00101317" w:rsidP="00042A8A"/>
    <w:sectPr w:rsidR="00101317" w:rsidRPr="00042A8A" w:rsidSect="0034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attachedTemplate r:id="rId1"/>
  <w:documentProtection w:edit="forms" w:formatting="1" w:enforcement="1" w:cryptProviderType="rsaFull" w:cryptAlgorithmClass="hash" w:cryptAlgorithmType="typeAny" w:cryptAlgorithmSid="4" w:cryptSpinCount="100000" w:hash="7WIllm0POD9KcC2/S0gRv5nl/Hk=" w:salt="AqFBNgkh7U0ufyD9WszYqA=="/>
  <w:defaultTabStop w:val="708"/>
  <w:characterSpacingControl w:val="doNotCompress"/>
  <w:compat>
    <w:useFELayout/>
  </w:compat>
  <w:rsids>
    <w:rsidRoot w:val="00B93E0B"/>
    <w:rsid w:val="00042A8A"/>
    <w:rsid w:val="00101317"/>
    <w:rsid w:val="0018471E"/>
    <w:rsid w:val="001E59AC"/>
    <w:rsid w:val="002E4BD9"/>
    <w:rsid w:val="003430EE"/>
    <w:rsid w:val="00B46849"/>
    <w:rsid w:val="00B93E0B"/>
    <w:rsid w:val="00F80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0EE"/>
  </w:style>
  <w:style w:type="paragraph" w:styleId="1">
    <w:name w:val="heading 1"/>
    <w:basedOn w:val="a"/>
    <w:next w:val="a"/>
    <w:link w:val="10"/>
    <w:uiPriority w:val="9"/>
    <w:qFormat/>
    <w:rsid w:val="00042A8A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2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a3">
    <w:name w:val="Table Grid"/>
    <w:basedOn w:val="a1"/>
    <w:uiPriority w:val="59"/>
    <w:rsid w:val="00042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93E0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93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E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&#1053;&#1086;&#1084;&#1077;&#1088;%20&#1089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8AC9D6-576F-41AD-A041-BED272B06833}"/>
      </w:docPartPr>
      <w:docPartBody>
        <w:p w:rsidR="002303C1" w:rsidRDefault="0087025B">
          <w:r w:rsidRPr="00D87C2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4697F4B43640C593A18FDD3856FC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51E578-92D1-418D-99B9-7E3C468F38CC}"/>
      </w:docPartPr>
      <w:docPartBody>
        <w:p w:rsidR="00FC7F8E" w:rsidRDefault="002303C1" w:rsidP="002303C1">
          <w:pPr>
            <w:pStyle w:val="734697F4B43640C593A18FDD3856FC60"/>
          </w:pPr>
          <w:r w:rsidRPr="00B93E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51EE92A319492BAC29FAE142C61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D6159D-EAB2-4BC8-A41F-76B19DD2311C}"/>
      </w:docPartPr>
      <w:docPartBody>
        <w:p w:rsidR="00FC7F8E" w:rsidRDefault="002303C1" w:rsidP="002303C1">
          <w:pPr>
            <w:pStyle w:val="9651EE92A319492BAC29FAE142C61378"/>
          </w:pPr>
          <w:r>
            <w:rPr>
              <w:rStyle w:val="a3"/>
            </w:rPr>
            <w:t>1 сен</w:t>
          </w:r>
          <w:r w:rsidRPr="00B93E0B">
            <w:rPr>
              <w:rStyle w:val="a3"/>
            </w:rPr>
            <w:t>.</w:t>
          </w:r>
          <w:r>
            <w:rPr>
              <w:rStyle w:val="a3"/>
            </w:rPr>
            <w:t xml:space="preserve"> 11 г.</w:t>
          </w:r>
        </w:p>
      </w:docPartBody>
    </w:docPart>
    <w:docPart>
      <w:docPartPr>
        <w:name w:val="14410665DFAD4B149349F21D727157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BB0DC1-F7EA-42F3-B6FE-9764E50687F2}"/>
      </w:docPartPr>
      <w:docPartBody>
        <w:p w:rsidR="00FC7F8E" w:rsidRDefault="002303C1" w:rsidP="002303C1">
          <w:pPr>
            <w:pStyle w:val="14410665DFAD4B149349F21D727157AD"/>
          </w:pPr>
          <w:r w:rsidRPr="00B93E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91937A62444AAAA0DCCEBB8C07C7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C7B892-1B9E-4F6E-A55E-CE7BA8A04384}"/>
      </w:docPartPr>
      <w:docPartBody>
        <w:p w:rsidR="00FC7F8E" w:rsidRDefault="002303C1" w:rsidP="002303C1">
          <w:pPr>
            <w:pStyle w:val="4F91937A62444AAAA0DCCEBB8C07C70F"/>
          </w:pPr>
          <w:r w:rsidRPr="00B93E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5C0D4D87704DD19FE41606F22E9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8AB84-FBFA-4F9B-B36B-3493004186B1}"/>
      </w:docPartPr>
      <w:docPartBody>
        <w:p w:rsidR="00FC7F8E" w:rsidRDefault="002303C1" w:rsidP="002303C1">
          <w:pPr>
            <w:pStyle w:val="305C0D4D87704DD19FE41606F22E919E"/>
          </w:pPr>
          <w:r w:rsidRPr="00B93E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91437FCAFC41359996BBD3FDF14E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220672-973E-4BF6-AFE4-FD0EA2DE0F1F}"/>
      </w:docPartPr>
      <w:docPartBody>
        <w:p w:rsidR="00FC7F8E" w:rsidRDefault="002303C1" w:rsidP="002303C1">
          <w:pPr>
            <w:pStyle w:val="1E91437FCAFC41359996BBD3FDF14E80"/>
          </w:pPr>
          <w:r w:rsidRPr="00B93E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D3630C33B74E3F8CB6D1BF7B381C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5BBE82-E86A-4E9F-BC4A-E78F4E82769B}"/>
      </w:docPartPr>
      <w:docPartBody>
        <w:p w:rsidR="00FC7F8E" w:rsidRDefault="002303C1" w:rsidP="002303C1">
          <w:pPr>
            <w:pStyle w:val="0CD3630C33B74E3F8CB6D1BF7B381C4C"/>
          </w:pPr>
          <w:r w:rsidRPr="00B93E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308C82294F4C8F974003247F8DF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002C7-9934-433E-825A-601F448A861A}"/>
      </w:docPartPr>
      <w:docPartBody>
        <w:p w:rsidR="00FC7F8E" w:rsidRDefault="002303C1" w:rsidP="002303C1">
          <w:pPr>
            <w:pStyle w:val="10308C82294F4C8F974003247F8DF26B"/>
          </w:pPr>
          <w:r w:rsidRPr="00B93E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6899CE2FA743BBBDC96C77966F5E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E013C9-2E22-4D9D-ADC9-2865E8D45140}"/>
      </w:docPartPr>
      <w:docPartBody>
        <w:p w:rsidR="00FC7F8E" w:rsidRDefault="002303C1" w:rsidP="002303C1">
          <w:pPr>
            <w:pStyle w:val="CB6899CE2FA743BBBDC96C77966F5E26"/>
          </w:pPr>
          <w:r w:rsidRPr="00B93E0B">
            <w:rPr>
              <w:rStyle w:val="a3"/>
              <w:b/>
            </w:rPr>
            <w:t>Место для ввода текста.</w:t>
          </w:r>
        </w:p>
      </w:docPartBody>
    </w:docPart>
    <w:docPart>
      <w:docPartPr>
        <w:name w:val="8E64110659A342E99C07D5D60A90A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9D3416-17AB-4EC5-BC6D-30EEC3233DEF}"/>
      </w:docPartPr>
      <w:docPartBody>
        <w:p w:rsidR="00FC7F8E" w:rsidRDefault="002303C1" w:rsidP="002303C1">
          <w:pPr>
            <w:pStyle w:val="8E64110659A342E99C07D5D60A90AA12"/>
          </w:pPr>
          <w:r w:rsidRPr="00B93E0B">
            <w:rPr>
              <w:rStyle w:val="a3"/>
              <w:b/>
            </w:rPr>
            <w:t>Место для ввода текста.</w:t>
          </w:r>
        </w:p>
      </w:docPartBody>
    </w:docPart>
    <w:docPart>
      <w:docPartPr>
        <w:name w:val="B391E5A3A9574A05AEAC0BFF086FFF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F37866-57EB-46AB-B1AC-1D2443899971}"/>
      </w:docPartPr>
      <w:docPartBody>
        <w:p w:rsidR="00FC7F8E" w:rsidRDefault="002303C1" w:rsidP="002303C1">
          <w:pPr>
            <w:pStyle w:val="B391E5A3A9574A05AEAC0BFF086FFF8B"/>
          </w:pPr>
          <w:r w:rsidRPr="00B93E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931B9886E848C28A5BCCE374249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1E3F65-1A08-4077-98E1-D28C287C8B12}"/>
      </w:docPartPr>
      <w:docPartBody>
        <w:p w:rsidR="00FC7F8E" w:rsidRDefault="002303C1" w:rsidP="002303C1">
          <w:pPr>
            <w:pStyle w:val="EA931B9886E848C28A5BCCE374249432"/>
          </w:pPr>
          <w:r w:rsidRPr="00B93E0B">
            <w:rPr>
              <w:rStyle w:val="a3"/>
              <w:b/>
            </w:rPr>
            <w:t>Место для ввода текста.</w:t>
          </w:r>
        </w:p>
      </w:docPartBody>
    </w:docPart>
    <w:docPart>
      <w:docPartPr>
        <w:name w:val="F0F1A80F7AE24D63A64D2041E2AB93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7DC505-1688-4BB0-81C6-1C4F6E0DCFB8}"/>
      </w:docPartPr>
      <w:docPartBody>
        <w:p w:rsidR="00FC7F8E" w:rsidRDefault="002303C1" w:rsidP="002303C1">
          <w:pPr>
            <w:pStyle w:val="F0F1A80F7AE24D63A64D2041E2AB93E5"/>
          </w:pPr>
          <w:r w:rsidRPr="00B93E0B">
            <w:rPr>
              <w:rStyle w:val="a3"/>
              <w:b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7025B"/>
    <w:rsid w:val="002303C1"/>
    <w:rsid w:val="00456CE2"/>
    <w:rsid w:val="0087025B"/>
    <w:rsid w:val="00FC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3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03C1"/>
    <w:rPr>
      <w:color w:val="808080"/>
    </w:rPr>
  </w:style>
  <w:style w:type="paragraph" w:customStyle="1" w:styleId="734697F4B43640C593A18FDD3856FC60">
    <w:name w:val="734697F4B43640C593A18FDD3856FC60"/>
    <w:rsid w:val="002303C1"/>
  </w:style>
  <w:style w:type="paragraph" w:customStyle="1" w:styleId="9651EE92A319492BAC29FAE142C61378">
    <w:name w:val="9651EE92A319492BAC29FAE142C61378"/>
    <w:rsid w:val="002303C1"/>
  </w:style>
  <w:style w:type="paragraph" w:customStyle="1" w:styleId="14410665DFAD4B149349F21D727157AD">
    <w:name w:val="14410665DFAD4B149349F21D727157AD"/>
    <w:rsid w:val="002303C1"/>
  </w:style>
  <w:style w:type="paragraph" w:customStyle="1" w:styleId="4F91937A62444AAAA0DCCEBB8C07C70F">
    <w:name w:val="4F91937A62444AAAA0DCCEBB8C07C70F"/>
    <w:rsid w:val="002303C1"/>
  </w:style>
  <w:style w:type="paragraph" w:customStyle="1" w:styleId="305C0D4D87704DD19FE41606F22E919E">
    <w:name w:val="305C0D4D87704DD19FE41606F22E919E"/>
    <w:rsid w:val="002303C1"/>
  </w:style>
  <w:style w:type="paragraph" w:customStyle="1" w:styleId="1E91437FCAFC41359996BBD3FDF14E80">
    <w:name w:val="1E91437FCAFC41359996BBD3FDF14E80"/>
    <w:rsid w:val="002303C1"/>
  </w:style>
  <w:style w:type="paragraph" w:customStyle="1" w:styleId="0CD3630C33B74E3F8CB6D1BF7B381C4C">
    <w:name w:val="0CD3630C33B74E3F8CB6D1BF7B381C4C"/>
    <w:rsid w:val="002303C1"/>
  </w:style>
  <w:style w:type="paragraph" w:customStyle="1" w:styleId="10308C82294F4C8F974003247F8DF26B">
    <w:name w:val="10308C82294F4C8F974003247F8DF26B"/>
    <w:rsid w:val="002303C1"/>
  </w:style>
  <w:style w:type="paragraph" w:customStyle="1" w:styleId="CB6899CE2FA743BBBDC96C77966F5E26">
    <w:name w:val="CB6899CE2FA743BBBDC96C77966F5E26"/>
    <w:rsid w:val="002303C1"/>
  </w:style>
  <w:style w:type="paragraph" w:customStyle="1" w:styleId="8E64110659A342E99C07D5D60A90AA12">
    <w:name w:val="8E64110659A342E99C07D5D60A90AA12"/>
    <w:rsid w:val="002303C1"/>
  </w:style>
  <w:style w:type="paragraph" w:customStyle="1" w:styleId="B391E5A3A9574A05AEAC0BFF086FFF8B">
    <w:name w:val="B391E5A3A9574A05AEAC0BFF086FFF8B"/>
    <w:rsid w:val="002303C1"/>
  </w:style>
  <w:style w:type="paragraph" w:customStyle="1" w:styleId="EA931B9886E848C28A5BCCE374249432">
    <w:name w:val="EA931B9886E848C28A5BCCE374249432"/>
    <w:rsid w:val="002303C1"/>
  </w:style>
  <w:style w:type="paragraph" w:customStyle="1" w:styleId="F0F1A80F7AE24D63A64D2041E2AB93E5">
    <w:name w:val="F0F1A80F7AE24D63A64D2041E2AB93E5"/>
    <w:rsid w:val="002303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Номер счета.dotx</Template>
  <TotalTime>11</TotalTime>
  <Pages>1</Pages>
  <Words>82</Words>
  <Characters>468</Characters>
  <Application>Microsoft Office Word</Application>
  <DocSecurity>0</DocSecurity>
  <Lines>3</Lines>
  <Paragraphs>1</Paragraphs>
  <ScaleCrop>false</ScaleCrop>
  <Company>diakov.net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2022-09-28T20:29:00Z</dcterms:created>
  <dcterms:modified xsi:type="dcterms:W3CDTF">2022-09-28T20:41:00Z</dcterms:modified>
</cp:coreProperties>
</file>